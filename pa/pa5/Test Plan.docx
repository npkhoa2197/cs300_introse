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89FA0" w14:textId="77777777" w:rsidR="00435FBC" w:rsidRDefault="00D7033B">
      <w:pPr>
        <w:pStyle w:val="Project"/>
      </w:pPr>
      <w:fldSimple w:instr=" SUBJECT  \* MERGEFORMAT ">
        <w:r w:rsidR="00086FCB">
          <w:t>Augmented Reality Food Menu</w:t>
        </w:r>
      </w:fldSimple>
    </w:p>
    <w:p w14:paraId="5E407B64" w14:textId="77777777" w:rsidR="00435FBC" w:rsidRDefault="00D7033B">
      <w:pPr>
        <w:pStyle w:val="Title"/>
        <w:jc w:val="right"/>
      </w:pPr>
      <w:fldSimple w:instr=" TITLE  \* MERGEFORMAT ">
        <w:r w:rsidR="00086FCB">
          <w:t>Master Test Plan</w:t>
        </w:r>
      </w:fldSimple>
    </w:p>
    <w:p w14:paraId="6ACA82FE" w14:textId="77777777" w:rsidR="00435FBC" w:rsidRDefault="00435FBC"/>
    <w:p w14:paraId="7610380A" w14:textId="393C461C" w:rsidR="00435FBC" w:rsidRDefault="00086FCB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742DBE1" w14:textId="77777777" w:rsidR="00435FBC" w:rsidRDefault="00435FBC">
      <w:pPr>
        <w:pStyle w:val="Title"/>
        <w:rPr>
          <w:sz w:val="28"/>
        </w:rPr>
      </w:pPr>
    </w:p>
    <w:p w14:paraId="0AFA3782" w14:textId="77777777" w:rsidR="00435FBC" w:rsidRDefault="00435FBC">
      <w:pPr>
        <w:jc w:val="right"/>
      </w:pPr>
    </w:p>
    <w:p w14:paraId="3C3037DD" w14:textId="77777777" w:rsidR="00435FBC" w:rsidRDefault="00435FBC">
      <w:pPr>
        <w:pStyle w:val="InfoBlue"/>
      </w:pPr>
      <w:r>
        <w:t xml:space="preserve"> </w:t>
      </w:r>
    </w:p>
    <w:p w14:paraId="20DBF79F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B75C8A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3F57AF95" w14:textId="77777777">
        <w:tc>
          <w:tcPr>
            <w:tcW w:w="2304" w:type="dxa"/>
            <w:shd w:val="pct5" w:color="auto" w:fill="auto"/>
          </w:tcPr>
          <w:p w14:paraId="6265E270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79ACC763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746A25F6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273F381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26C76913" w14:textId="77777777">
        <w:trPr>
          <w:cantSplit/>
        </w:trPr>
        <w:tc>
          <w:tcPr>
            <w:tcW w:w="2304" w:type="dxa"/>
          </w:tcPr>
          <w:p w14:paraId="21F7D02E" w14:textId="77777777" w:rsidR="00435FBC" w:rsidRDefault="0054721C">
            <w:pPr>
              <w:pStyle w:val="Tabletext"/>
            </w:pPr>
            <w:r>
              <w:t>13/12/2017</w:t>
            </w:r>
          </w:p>
        </w:tc>
        <w:tc>
          <w:tcPr>
            <w:tcW w:w="1152" w:type="dxa"/>
          </w:tcPr>
          <w:p w14:paraId="3AFA4183" w14:textId="77777777" w:rsidR="00435FBC" w:rsidRDefault="005472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B01F66" w14:textId="1A0425F5" w:rsidR="00435FBC" w:rsidRDefault="00DD5856">
            <w:pPr>
              <w:pStyle w:val="Tabletext"/>
            </w:pPr>
            <w:r>
              <w:t>Add detailed information of all sections</w:t>
            </w:r>
          </w:p>
        </w:tc>
        <w:tc>
          <w:tcPr>
            <w:tcW w:w="2304" w:type="dxa"/>
          </w:tcPr>
          <w:p w14:paraId="58B1599B" w14:textId="77777777" w:rsidR="00435FBC" w:rsidRDefault="0054721C" w:rsidP="0054721C">
            <w:pPr>
              <w:pStyle w:val="Tabletext"/>
            </w:pPr>
            <w:r>
              <w:t>Phu-Khoa Nguyen</w:t>
            </w:r>
          </w:p>
        </w:tc>
      </w:tr>
      <w:tr w:rsidR="00435FBC" w14:paraId="0A9DF248" w14:textId="77777777">
        <w:trPr>
          <w:cantSplit/>
        </w:trPr>
        <w:tc>
          <w:tcPr>
            <w:tcW w:w="2304" w:type="dxa"/>
          </w:tcPr>
          <w:p w14:paraId="4B16C89B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41ABFD2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13DA92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458E995A" w14:textId="77777777" w:rsidR="00435FBC" w:rsidRDefault="00435FBC">
            <w:pPr>
              <w:pStyle w:val="Tabletext"/>
            </w:pPr>
          </w:p>
        </w:tc>
      </w:tr>
      <w:tr w:rsidR="00435FBC" w14:paraId="7E9EE427" w14:textId="77777777">
        <w:trPr>
          <w:cantSplit/>
        </w:trPr>
        <w:tc>
          <w:tcPr>
            <w:tcW w:w="2304" w:type="dxa"/>
          </w:tcPr>
          <w:p w14:paraId="68646CCD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6FAEDA99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22050F87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37316FE8" w14:textId="77777777" w:rsidR="00435FBC" w:rsidRDefault="00435FBC">
            <w:pPr>
              <w:pStyle w:val="Tabletext"/>
            </w:pPr>
          </w:p>
        </w:tc>
      </w:tr>
      <w:tr w:rsidR="00435FBC" w14:paraId="27D70C2B" w14:textId="77777777">
        <w:trPr>
          <w:cantSplit/>
        </w:trPr>
        <w:tc>
          <w:tcPr>
            <w:tcW w:w="2304" w:type="dxa"/>
          </w:tcPr>
          <w:p w14:paraId="30A3BA4F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142F3235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71A5D5FF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020F8111" w14:textId="77777777" w:rsidR="00435FBC" w:rsidRDefault="00435FBC">
            <w:pPr>
              <w:pStyle w:val="Tabletext"/>
            </w:pPr>
          </w:p>
        </w:tc>
      </w:tr>
    </w:tbl>
    <w:p w14:paraId="7FFAA0CA" w14:textId="77777777" w:rsidR="00435FBC" w:rsidRDefault="00435FBC"/>
    <w:p w14:paraId="4CF76E0D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23C3B036" w14:textId="77777777" w:rsidR="00086FCB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86FCB">
        <w:rPr>
          <w:noProof/>
        </w:rPr>
        <w:t>1.</w:t>
      </w:r>
      <w:r w:rsidR="00086FCB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086FCB">
        <w:rPr>
          <w:noProof/>
        </w:rPr>
        <w:t>Introduction</w:t>
      </w:r>
      <w:r w:rsidR="00086FCB">
        <w:rPr>
          <w:noProof/>
        </w:rPr>
        <w:tab/>
      </w:r>
      <w:r w:rsidR="00086FCB">
        <w:rPr>
          <w:noProof/>
        </w:rPr>
        <w:fldChar w:fldCharType="begin"/>
      </w:r>
      <w:r w:rsidR="00086FCB">
        <w:rPr>
          <w:noProof/>
        </w:rPr>
        <w:instrText xml:space="preserve"> PAGEREF _Toc500944048 \h </w:instrText>
      </w:r>
      <w:r w:rsidR="00086FCB">
        <w:rPr>
          <w:noProof/>
        </w:rPr>
      </w:r>
      <w:r w:rsidR="00086FCB">
        <w:rPr>
          <w:noProof/>
        </w:rPr>
        <w:fldChar w:fldCharType="separate"/>
      </w:r>
      <w:r w:rsidR="00086FCB">
        <w:rPr>
          <w:noProof/>
        </w:rPr>
        <w:t>4</w:t>
      </w:r>
      <w:r w:rsidR="00086FCB">
        <w:rPr>
          <w:noProof/>
        </w:rPr>
        <w:fldChar w:fldCharType="end"/>
      </w:r>
    </w:p>
    <w:p w14:paraId="254BCC67" w14:textId="77777777" w:rsidR="00086FCB" w:rsidRDefault="00086F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D5B84" w14:textId="77777777" w:rsidR="00086FCB" w:rsidRDefault="00086F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DCB777" w14:textId="77777777" w:rsidR="00086FCB" w:rsidRDefault="00086F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7701E9" w14:textId="77777777" w:rsidR="00086FCB" w:rsidRDefault="00086F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910B88" w14:textId="77777777" w:rsidR="00086FCB" w:rsidRDefault="00086F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4299D" w14:textId="77777777" w:rsidR="00086FCB" w:rsidRDefault="00086F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D3145" w14:textId="77777777" w:rsidR="00086FCB" w:rsidRDefault="00086F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7F79C" w14:textId="77777777" w:rsidR="00086FCB" w:rsidRDefault="00086F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_Toc500944056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7584C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086FCB">
          <w:t>Master Test Plan</w:t>
        </w:r>
      </w:fldSimple>
    </w:p>
    <w:p w14:paraId="203315AE" w14:textId="77777777" w:rsidR="00435FBC" w:rsidRDefault="00435FBC">
      <w:pPr>
        <w:pStyle w:val="Heading1"/>
      </w:pPr>
      <w:bookmarkStart w:id="0" w:name="_Toc433104436"/>
      <w:bookmarkStart w:id="1" w:name="_Toc500944048"/>
      <w:r>
        <w:t>Introduction</w:t>
      </w:r>
      <w:bookmarkEnd w:id="0"/>
      <w:bookmarkEnd w:id="1"/>
    </w:p>
    <w:p w14:paraId="62D38548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00944049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4213E3B" w14:textId="77777777" w:rsidR="00607C7F" w:rsidRDefault="00607C7F" w:rsidP="00607C7F">
      <w:pPr>
        <w:pStyle w:val="BodyText"/>
      </w:pPr>
      <w:bookmarkStart w:id="8" w:name="_Ref524432434"/>
      <w:bookmarkStart w:id="9" w:name="_Toc500944050"/>
      <w:r w:rsidRPr="009870AE">
        <w:t>This document describes the detailed test pla</w:t>
      </w:r>
      <w:r>
        <w:t>n for our project which is called Augmented Reality Food Menu.</w:t>
      </w:r>
      <w:r w:rsidRPr="009870AE">
        <w:t xml:space="preserve"> </w:t>
      </w:r>
    </w:p>
    <w:p w14:paraId="0A5D152F" w14:textId="793976CD" w:rsidR="00607C7F" w:rsidRDefault="00607C7F" w:rsidP="00607C7F">
      <w:pPr>
        <w:pStyle w:val="BodyText"/>
      </w:pPr>
      <w:r>
        <w:t>The main role of this document is to provide</w:t>
      </w:r>
      <w:r w:rsidRPr="009870AE">
        <w:t xml:space="preserve"> info</w:t>
      </w:r>
      <w:r>
        <w:t xml:space="preserve">rmation about </w:t>
      </w:r>
      <w:r w:rsidRPr="009870AE">
        <w:t xml:space="preserve">different </w:t>
      </w:r>
      <w:r w:rsidR="00FC6D61">
        <w:t xml:space="preserve">test </w:t>
      </w:r>
      <w:r w:rsidRPr="009870AE">
        <w:t>case</w:t>
      </w:r>
      <w:r w:rsidR="00FC6D61">
        <w:t>s</w:t>
      </w:r>
      <w:r>
        <w:t>, required resources and specific hardware requirements involving in the testing process</w:t>
      </w:r>
      <w:r w:rsidRPr="009870AE">
        <w:t xml:space="preserve">. </w:t>
      </w:r>
      <w:r>
        <w:t>The estimation fo</w:t>
      </w:r>
      <w:bookmarkStart w:id="10" w:name="_GoBack"/>
      <w:bookmarkEnd w:id="10"/>
      <w:r>
        <w:t xml:space="preserve">r test efforts is also described. </w:t>
      </w:r>
    </w:p>
    <w:p w14:paraId="300264F2" w14:textId="77777777" w:rsidR="00607C7F" w:rsidRDefault="00607C7F" w:rsidP="00607C7F">
      <w:pPr>
        <w:pStyle w:val="BodyText"/>
      </w:pPr>
      <w:r w:rsidRPr="009870AE">
        <w:t>This test plan should be used and strictly follo</w:t>
      </w:r>
      <w:r>
        <w:t xml:space="preserve">wed by all team members, </w:t>
      </w:r>
      <w:r w:rsidRPr="009870AE">
        <w:t xml:space="preserve">especially tester. </w:t>
      </w:r>
    </w:p>
    <w:p w14:paraId="3A1F8222" w14:textId="77777777" w:rsidR="00435FBC" w:rsidRDefault="00435FBC">
      <w:pPr>
        <w:pStyle w:val="Heading1"/>
      </w:pPr>
      <w:r>
        <w:t>Target Test Items</w:t>
      </w:r>
      <w:bookmarkEnd w:id="8"/>
      <w:bookmarkEnd w:id="9"/>
    </w:p>
    <w:p w14:paraId="2952C7E1" w14:textId="7C290EE6" w:rsidR="00607C7F" w:rsidRDefault="00EA4CBF" w:rsidP="00EA4CBF">
      <w:pPr>
        <w:pStyle w:val="BodyText"/>
        <w:numPr>
          <w:ilvl w:val="0"/>
          <w:numId w:val="33"/>
        </w:numPr>
      </w:pPr>
      <w:r>
        <w:t>Login</w:t>
      </w:r>
      <w:r w:rsidR="001219CD">
        <w:t xml:space="preserve"> (Authentication for different devices) </w:t>
      </w:r>
    </w:p>
    <w:p w14:paraId="1C1F79C6" w14:textId="49C5C789" w:rsidR="00EA4CBF" w:rsidRDefault="001219CD" w:rsidP="00EA4CBF">
      <w:pPr>
        <w:pStyle w:val="BodyText"/>
        <w:numPr>
          <w:ilvl w:val="0"/>
          <w:numId w:val="33"/>
        </w:numPr>
      </w:pPr>
      <w:r>
        <w:t>View 3D models</w:t>
      </w:r>
    </w:p>
    <w:p w14:paraId="3503CC1C" w14:textId="70C18140" w:rsidR="00EA4CBF" w:rsidRDefault="00EA4CBF" w:rsidP="00EA4CBF">
      <w:pPr>
        <w:pStyle w:val="BodyText"/>
        <w:numPr>
          <w:ilvl w:val="0"/>
          <w:numId w:val="33"/>
        </w:numPr>
      </w:pPr>
      <w:r>
        <w:t>Order food</w:t>
      </w:r>
      <w:r w:rsidR="001219CD">
        <w:t xml:space="preserve"> (while viewing 3D models)</w:t>
      </w:r>
    </w:p>
    <w:p w14:paraId="4A88574E" w14:textId="087AFB93" w:rsidR="001219CD" w:rsidRDefault="001219CD" w:rsidP="00EA4CBF">
      <w:pPr>
        <w:pStyle w:val="BodyText"/>
        <w:numPr>
          <w:ilvl w:val="0"/>
          <w:numId w:val="33"/>
        </w:numPr>
      </w:pPr>
      <w:r>
        <w:t>Order food (without using camera)</w:t>
      </w:r>
    </w:p>
    <w:p w14:paraId="7111F87D" w14:textId="3A11F44A" w:rsidR="001219CD" w:rsidRDefault="001219CD" w:rsidP="00EA4CBF">
      <w:pPr>
        <w:pStyle w:val="BodyText"/>
        <w:numPr>
          <w:ilvl w:val="0"/>
          <w:numId w:val="33"/>
        </w:numPr>
      </w:pPr>
      <w:r>
        <w:t>Customize dishes</w:t>
      </w:r>
    </w:p>
    <w:p w14:paraId="5976B531" w14:textId="35B727CC" w:rsidR="001219CD" w:rsidRDefault="001219CD" w:rsidP="00EA4CBF">
      <w:pPr>
        <w:pStyle w:val="BodyText"/>
        <w:numPr>
          <w:ilvl w:val="0"/>
          <w:numId w:val="33"/>
        </w:numPr>
      </w:pPr>
      <w:r>
        <w:t>View details of dishes</w:t>
      </w:r>
    </w:p>
    <w:p w14:paraId="59EDE4B5" w14:textId="6716151B" w:rsidR="001219CD" w:rsidRDefault="001219CD" w:rsidP="00EA4CBF">
      <w:pPr>
        <w:pStyle w:val="BodyText"/>
        <w:numPr>
          <w:ilvl w:val="0"/>
          <w:numId w:val="33"/>
        </w:numPr>
      </w:pPr>
      <w:r>
        <w:t>View details of orders</w:t>
      </w:r>
    </w:p>
    <w:p w14:paraId="4E7E8737" w14:textId="67AF459D" w:rsidR="001219CD" w:rsidRDefault="001219CD" w:rsidP="00EA4CBF">
      <w:pPr>
        <w:pStyle w:val="BodyText"/>
        <w:numPr>
          <w:ilvl w:val="0"/>
          <w:numId w:val="33"/>
        </w:numPr>
      </w:pPr>
      <w:r>
        <w:t>Comment/Rating the dishes</w:t>
      </w:r>
    </w:p>
    <w:p w14:paraId="38435AF5" w14:textId="0B0548B1" w:rsidR="001219CD" w:rsidRDefault="001219CD" w:rsidP="00EA4CBF">
      <w:pPr>
        <w:pStyle w:val="BodyText"/>
        <w:numPr>
          <w:ilvl w:val="0"/>
          <w:numId w:val="33"/>
        </w:numPr>
      </w:pPr>
      <w:r>
        <w:t>Facebook share</w:t>
      </w:r>
    </w:p>
    <w:p w14:paraId="0EF1957F" w14:textId="67A17646" w:rsidR="001219CD" w:rsidRPr="00607C7F" w:rsidRDefault="001219CD" w:rsidP="001219CD">
      <w:pPr>
        <w:pStyle w:val="BodyText"/>
        <w:numPr>
          <w:ilvl w:val="0"/>
          <w:numId w:val="33"/>
        </w:numPr>
      </w:pPr>
      <w:r>
        <w:t>Process order</w:t>
      </w:r>
    </w:p>
    <w:p w14:paraId="7AA44EDB" w14:textId="77777777" w:rsidR="00435FBC" w:rsidRDefault="00435FBC">
      <w:pPr>
        <w:pStyle w:val="Heading1"/>
      </w:pPr>
      <w:bookmarkStart w:id="11" w:name="_Toc500944051"/>
      <w:bookmarkStart w:id="12" w:name="_Toc314978545"/>
      <w:bookmarkStart w:id="13" w:name="_Toc324843648"/>
      <w:bookmarkStart w:id="14" w:name="_Toc324851955"/>
      <w:bookmarkStart w:id="15" w:name="_Toc324915538"/>
      <w:bookmarkStart w:id="16" w:name="_Toc433104459"/>
      <w:r>
        <w:t>Environmental Needs</w:t>
      </w:r>
      <w:bookmarkEnd w:id="11"/>
    </w:p>
    <w:p w14:paraId="0EC31FC0" w14:textId="77777777" w:rsidR="00435FBC" w:rsidRDefault="00435FBC">
      <w:pPr>
        <w:pStyle w:val="Heading2"/>
        <w:keepNext w:val="0"/>
      </w:pPr>
      <w:bookmarkStart w:id="17" w:name="_Toc500944052"/>
      <w:bookmarkEnd w:id="12"/>
      <w:bookmarkEnd w:id="13"/>
      <w:bookmarkEnd w:id="14"/>
      <w:bookmarkEnd w:id="15"/>
      <w:bookmarkEnd w:id="16"/>
      <w:r>
        <w:t>Hardware</w:t>
      </w:r>
      <w:r w:rsidR="004D68EC">
        <w:t xml:space="preserve"> Requirements</w:t>
      </w:r>
      <w:bookmarkEnd w:id="17"/>
    </w:p>
    <w:p w14:paraId="7EB876CA" w14:textId="0187A8F9" w:rsidR="001219CD" w:rsidRDefault="001219CD" w:rsidP="001219CD">
      <w:pPr>
        <w:pStyle w:val="BodyText"/>
        <w:numPr>
          <w:ilvl w:val="0"/>
          <w:numId w:val="34"/>
        </w:numPr>
      </w:pPr>
      <w:r>
        <w:t>Operating system: Android</w:t>
      </w:r>
      <w:r w:rsidR="00A80178">
        <w:t xml:space="preserve"> 7.1</w:t>
      </w:r>
    </w:p>
    <w:p w14:paraId="25ED5B82" w14:textId="36767A80" w:rsidR="008E18F5" w:rsidRDefault="00452A5B" w:rsidP="001219CD">
      <w:pPr>
        <w:pStyle w:val="BodyText"/>
        <w:numPr>
          <w:ilvl w:val="0"/>
          <w:numId w:val="34"/>
        </w:numPr>
      </w:pPr>
      <w:r>
        <w:t>Wifi on</w:t>
      </w:r>
    </w:p>
    <w:p w14:paraId="139CC4A6" w14:textId="509DD2A0" w:rsidR="00CC610C" w:rsidRDefault="003C2501" w:rsidP="001219CD">
      <w:pPr>
        <w:pStyle w:val="BodyText"/>
        <w:numPr>
          <w:ilvl w:val="0"/>
          <w:numId w:val="34"/>
        </w:numPr>
      </w:pPr>
      <w:r>
        <w:t>API level:</w:t>
      </w:r>
      <w:r w:rsidR="007C5B05">
        <w:t xml:space="preserve"> 25</w:t>
      </w:r>
    </w:p>
    <w:p w14:paraId="371272A2" w14:textId="363818B0" w:rsidR="00E042F0" w:rsidRPr="001219CD" w:rsidRDefault="007C5B05" w:rsidP="001219CD">
      <w:pPr>
        <w:pStyle w:val="BodyText"/>
        <w:numPr>
          <w:ilvl w:val="0"/>
          <w:numId w:val="34"/>
        </w:numPr>
      </w:pPr>
      <w:r>
        <w:t>RAM: 2</w:t>
      </w:r>
      <w:r w:rsidR="00CC610C">
        <w:t>GB</w:t>
      </w:r>
      <w:r w:rsidR="00E042F0">
        <w:t xml:space="preserve"> </w:t>
      </w:r>
    </w:p>
    <w:p w14:paraId="6849A232" w14:textId="77777777" w:rsidR="00435FBC" w:rsidRDefault="00435FBC">
      <w:pPr>
        <w:pStyle w:val="Heading2"/>
      </w:pPr>
      <w:bookmarkStart w:id="18" w:name="_Toc500944053"/>
      <w:bookmarkStart w:id="19" w:name="_Toc324915535"/>
      <w:bookmarkStart w:id="20" w:name="_Toc433104456"/>
      <w:bookmarkStart w:id="21" w:name="_Toc314978546"/>
      <w:r>
        <w:t>Software in the Test Environment</w:t>
      </w:r>
      <w:bookmarkEnd w:id="18"/>
    </w:p>
    <w:p w14:paraId="16327C46" w14:textId="0445A6C7" w:rsidR="00435FBC" w:rsidRDefault="00435FBC" w:rsidP="007C5B05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14CA9630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9D654E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E833892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B1E040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98DED04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394990C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1152F7" w14:textId="489F2951" w:rsidR="00010CF5" w:rsidRDefault="00E84576">
            <w:pPr>
              <w:pStyle w:val="BodyText1"/>
            </w:pPr>
            <w:r>
              <w:t>Windows 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6A87DFB" w14:textId="50700823" w:rsidR="00010CF5" w:rsidRDefault="006C290F" w:rsidP="00010CF5">
            <w:pPr>
              <w:pStyle w:val="BodyText1"/>
            </w:pPr>
            <w:r>
              <w:t>Run SeeTest app for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8F6057D" w14:textId="75F03CC4" w:rsidR="00010CF5" w:rsidRDefault="00E84576" w:rsidP="00010CF5">
            <w:pPr>
              <w:pStyle w:val="BodyText1"/>
            </w:pPr>
            <w:r>
              <w:t>10, 64-bit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D5743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74EFE59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445AFD" w14:textId="0A5D6FAC" w:rsidR="00010CF5" w:rsidRDefault="00E84576" w:rsidP="00E84576">
            <w:pPr>
              <w:pStyle w:val="BodyText1"/>
            </w:pPr>
            <w:r>
              <w:t xml:space="preserve">Mac OS </w:t>
            </w:r>
            <w:r w:rsidR="00010CF5">
              <w:t xml:space="preserve">X 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763924D" w14:textId="1365CC9A" w:rsidR="00010CF5" w:rsidRDefault="00E84576" w:rsidP="00010CF5">
            <w:pPr>
              <w:pStyle w:val="BodyText1"/>
            </w:pPr>
            <w:r>
              <w:t>Run SeeTest app for testing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61F04726" w14:textId="75BBFF3E" w:rsidR="00010CF5" w:rsidRDefault="00E84576" w:rsidP="00010CF5">
            <w:pPr>
              <w:pStyle w:val="BodyText1"/>
            </w:pPr>
            <w:r>
              <w:t>10.13.1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658F7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00F3D327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483809" w14:textId="3BA1C8BF" w:rsidR="00010CF5" w:rsidRDefault="00E84576">
            <w:pPr>
              <w:pStyle w:val="BodyText1"/>
            </w:pPr>
            <w:r>
              <w:t>Android OS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79A8B1D" w14:textId="70B7A0E6" w:rsidR="00010CF5" w:rsidRDefault="00E84576" w:rsidP="00010CF5">
            <w:pPr>
              <w:pStyle w:val="BodyText1"/>
            </w:pPr>
            <w:r>
              <w:t>Run the demo application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D782D9" w14:textId="1D00F1C7" w:rsidR="00010CF5" w:rsidRDefault="00E84576" w:rsidP="00010CF5">
            <w:pPr>
              <w:pStyle w:val="BodyText1"/>
            </w:pPr>
            <w:r>
              <w:t>7.1 Nougat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371DC" w14:textId="123E07A3" w:rsidR="00010CF5" w:rsidRDefault="00E84576">
            <w:pPr>
              <w:pStyle w:val="BodyText1"/>
            </w:pPr>
            <w:r>
              <w:t>Operating System</w:t>
            </w:r>
          </w:p>
        </w:tc>
      </w:tr>
    </w:tbl>
    <w:p w14:paraId="24F8248F" w14:textId="77777777" w:rsidR="00435FBC" w:rsidRDefault="00435FBC">
      <w:pPr>
        <w:pStyle w:val="BodyText"/>
      </w:pPr>
    </w:p>
    <w:p w14:paraId="5E9F4DED" w14:textId="77777777" w:rsidR="00435FBC" w:rsidRDefault="00435FBC">
      <w:pPr>
        <w:pStyle w:val="Heading2"/>
      </w:pPr>
      <w:bookmarkStart w:id="22" w:name="_Toc500944054"/>
      <w:r>
        <w:t>Productivity and Support Tools</w:t>
      </w:r>
      <w:bookmarkEnd w:id="19"/>
      <w:bookmarkEnd w:id="20"/>
      <w:bookmarkEnd w:id="22"/>
    </w:p>
    <w:p w14:paraId="064476E4" w14:textId="763F77BD" w:rsidR="00435FBC" w:rsidRDefault="00435FBC" w:rsidP="00E84576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3C294D3C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91CF30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3C62D6A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4C9389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68BCC4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53619EB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84D788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E4D42FD" w14:textId="150F6000" w:rsidR="00435FBC" w:rsidRDefault="00010CF5">
            <w:pPr>
              <w:pStyle w:val="BodyText1"/>
              <w:jc w:val="center"/>
            </w:pPr>
            <w:r>
              <w:t>MS Excel 201</w:t>
            </w:r>
            <w:r w:rsidR="00E84576">
              <w:t>7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550FC1CB" w14:textId="0A44F597" w:rsidR="00435FBC" w:rsidRDefault="00621863">
            <w:pPr>
              <w:pStyle w:val="BodyText1"/>
              <w:jc w:val="center"/>
            </w:pPr>
            <w:r>
              <w:t>Vendor (MS)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A7970" w14:textId="565CE8AE" w:rsidR="00435FBC" w:rsidRDefault="00010CF5">
            <w:pPr>
              <w:pStyle w:val="BodyText1"/>
              <w:jc w:val="center"/>
            </w:pPr>
            <w:r>
              <w:t>201</w:t>
            </w:r>
            <w:r w:rsidR="00E84576">
              <w:t>7</w:t>
            </w:r>
          </w:p>
        </w:tc>
      </w:tr>
      <w:tr w:rsidR="00E84576" w14:paraId="0CB6D2E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65AC32" w14:textId="5CC5B3AB" w:rsidR="00E84576" w:rsidRDefault="00E84576">
            <w:pPr>
              <w:pStyle w:val="BodyText1"/>
            </w:pPr>
            <w:r>
              <w:lastRenderedPageBreak/>
              <w:t>Test scripts generators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B8BE9F4" w14:textId="278A9977" w:rsidR="00E84576" w:rsidRDefault="00E84576">
            <w:pPr>
              <w:pStyle w:val="BodyText1"/>
              <w:jc w:val="center"/>
            </w:pPr>
            <w:r>
              <w:t>SeeTest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19B3625" w14:textId="740BF863" w:rsidR="00E84576" w:rsidRDefault="00621863">
            <w:pPr>
              <w:pStyle w:val="BodyText1"/>
              <w:jc w:val="center"/>
            </w:pPr>
            <w:r>
              <w:t>Vendor (</w:t>
            </w:r>
            <w:r w:rsidR="00AC2DAD">
              <w:t>Experitest</w:t>
            </w:r>
            <w: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F0B2" w14:textId="3A263680" w:rsidR="00E84576" w:rsidRDefault="000E5A20">
            <w:pPr>
              <w:pStyle w:val="BodyText1"/>
              <w:jc w:val="center"/>
            </w:pPr>
            <w:r>
              <w:t>11.3.82</w:t>
            </w:r>
          </w:p>
        </w:tc>
      </w:tr>
    </w:tbl>
    <w:p w14:paraId="6312DB4C" w14:textId="77777777" w:rsidR="00435FBC" w:rsidRDefault="00435FBC">
      <w:pPr>
        <w:pStyle w:val="Heading1"/>
      </w:pPr>
      <w:bookmarkStart w:id="23" w:name="_Toc314978543"/>
      <w:bookmarkStart w:id="24" w:name="_Toc324843646"/>
      <w:bookmarkStart w:id="25" w:name="_Toc324851953"/>
      <w:bookmarkStart w:id="26" w:name="_Toc324915536"/>
      <w:bookmarkStart w:id="27" w:name="_Toc433104457"/>
      <w:bookmarkStart w:id="28" w:name="_Ref524433573"/>
      <w:bookmarkStart w:id="29" w:name="_Ref524434117"/>
      <w:bookmarkStart w:id="30" w:name="_Toc500944055"/>
      <w:r>
        <w:t>Responsibilities, Staffing, and Training Needs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573E65F" w14:textId="77777777" w:rsidR="00435FBC" w:rsidRDefault="00435FBC">
      <w:pPr>
        <w:pStyle w:val="Heading2"/>
      </w:pPr>
      <w:bookmarkStart w:id="31" w:name="_Toc417790805"/>
      <w:bookmarkStart w:id="32" w:name="_Toc433104458"/>
      <w:bookmarkStart w:id="33" w:name="_Toc500944056"/>
      <w:r>
        <w:t>People and Roles</w:t>
      </w:r>
      <w:bookmarkEnd w:id="31"/>
      <w:bookmarkEnd w:id="32"/>
      <w:bookmarkEnd w:id="33"/>
    </w:p>
    <w:p w14:paraId="4FA91856" w14:textId="5F0D464D" w:rsidR="00435FBC" w:rsidRDefault="00435FBC" w:rsidP="000E5A20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10639343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17780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2A50CD53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7151D19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00A24EB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037273D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E8F6C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3AA1404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A983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107EC" w14:textId="06D40780" w:rsidR="00435FBC" w:rsidRDefault="00A776F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989A0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50F1B55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33F5ED46" w14:textId="0A896E7E" w:rsidR="00435FBC" w:rsidRDefault="00435FBC" w:rsidP="000E5A20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7C9C6A45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7A5E31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52058CF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39FD0478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45EE5B9D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2C48C6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0B15D" w14:textId="0F889EF5" w:rsidR="00435FBC" w:rsidRDefault="00A776FA">
            <w:pPr>
              <w:pStyle w:val="BodyText1"/>
            </w:pPr>
            <w:r>
              <w:t>2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2A08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746484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E50922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6404D13D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27DC0BE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3FC117E6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6DBEA5D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320A0FB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D7CC3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81FCE" w14:textId="3615AFBA" w:rsidR="00435FBC" w:rsidRDefault="00A776FA">
            <w:pPr>
              <w:pStyle w:val="BodyText1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E8F1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37AD4DDA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0E90780B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5759FB49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4708A98E" w14:textId="77777777" w:rsidR="00435FBC" w:rsidRDefault="00435FBC">
      <w:pPr>
        <w:pStyle w:val="BodyText"/>
      </w:pPr>
    </w:p>
    <w:bookmarkEnd w:id="21"/>
    <w:p w14:paraId="325D8587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19A1D" w14:textId="77777777" w:rsidR="00522954" w:rsidRDefault="00522954">
      <w:pPr>
        <w:spacing w:line="240" w:lineRule="auto"/>
      </w:pPr>
      <w:r>
        <w:separator/>
      </w:r>
    </w:p>
  </w:endnote>
  <w:endnote w:type="continuationSeparator" w:id="0">
    <w:p w14:paraId="5054721A" w14:textId="77777777" w:rsidR="00522954" w:rsidRDefault="00522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E5BB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623BA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972B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8E5B19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989BA" w14:textId="77777777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 w:rsidR="0054721C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6D6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57A08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6D6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5681FB7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3FC5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8E663" w14:textId="77777777" w:rsidR="00522954" w:rsidRDefault="00522954">
      <w:pPr>
        <w:spacing w:line="240" w:lineRule="auto"/>
      </w:pPr>
      <w:r>
        <w:separator/>
      </w:r>
    </w:p>
  </w:footnote>
  <w:footnote w:type="continuationSeparator" w:id="0">
    <w:p w14:paraId="2C8FC7DD" w14:textId="77777777" w:rsidR="00522954" w:rsidRDefault="00522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5A7C9" w14:textId="77777777" w:rsidR="006A4C36" w:rsidRDefault="006A4C36">
    <w:pPr>
      <w:rPr>
        <w:sz w:val="24"/>
      </w:rPr>
    </w:pPr>
  </w:p>
  <w:p w14:paraId="0F52A13D" w14:textId="77777777" w:rsidR="006A4C36" w:rsidRDefault="006A4C36">
    <w:pPr>
      <w:pBdr>
        <w:top w:val="single" w:sz="6" w:space="1" w:color="auto"/>
      </w:pBdr>
      <w:rPr>
        <w:sz w:val="24"/>
      </w:rPr>
    </w:pPr>
  </w:p>
  <w:p w14:paraId="7000651E" w14:textId="77777777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4721C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A34266F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DB357F4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4E12EC98" w14:textId="77777777">
      <w:tc>
        <w:tcPr>
          <w:tcW w:w="6379" w:type="dxa"/>
        </w:tcPr>
        <w:p w14:paraId="22DA8CC0" w14:textId="77777777" w:rsidR="006A4C36" w:rsidRDefault="00D7033B">
          <w:fldSimple w:instr=" SUBJECT  \* MERGEFORMAT ">
            <w:r w:rsidR="0054721C">
              <w:t>Augmented Reality Food Menu</w:t>
            </w:r>
          </w:fldSimple>
        </w:p>
      </w:tc>
      <w:tc>
        <w:tcPr>
          <w:tcW w:w="3179" w:type="dxa"/>
        </w:tcPr>
        <w:p w14:paraId="355662A4" w14:textId="4C62C4B5" w:rsidR="006A4C36" w:rsidRDefault="00607C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3ED0D01A" w14:textId="77777777">
      <w:tc>
        <w:tcPr>
          <w:tcW w:w="6379" w:type="dxa"/>
        </w:tcPr>
        <w:p w14:paraId="470B53D7" w14:textId="77777777" w:rsidR="006A4C36" w:rsidRDefault="00D7033B">
          <w:fldSimple w:instr=" TITLE  \* MERGEFORMAT ">
            <w:r w:rsidR="00607C7F">
              <w:t>Master Test Plan</w:t>
            </w:r>
          </w:fldSimple>
        </w:p>
      </w:tc>
      <w:tc>
        <w:tcPr>
          <w:tcW w:w="3179" w:type="dxa"/>
        </w:tcPr>
        <w:p w14:paraId="189C4A08" w14:textId="77777777" w:rsidR="006A4C36" w:rsidRDefault="0054721C">
          <w:r>
            <w:t xml:space="preserve">  Date:  13</w:t>
          </w:r>
          <w:r w:rsidR="006A4C36">
            <w:t>/</w:t>
          </w:r>
          <w:r>
            <w:t>12/2017</w:t>
          </w:r>
        </w:p>
      </w:tc>
    </w:tr>
    <w:tr w:rsidR="006A4C36" w14:paraId="1524D68F" w14:textId="77777777">
      <w:tc>
        <w:tcPr>
          <w:tcW w:w="9558" w:type="dxa"/>
          <w:gridSpan w:val="2"/>
        </w:tcPr>
        <w:p w14:paraId="6BCC3BF3" w14:textId="77777777" w:rsidR="006A4C36" w:rsidRDefault="006A4C36">
          <w:r>
            <w:t>&lt;document identifier&gt;</w:t>
          </w:r>
        </w:p>
      </w:tc>
    </w:tr>
  </w:tbl>
  <w:p w14:paraId="4147FA66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FDA24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B21B59"/>
    <w:multiLevelType w:val="hybridMultilevel"/>
    <w:tmpl w:val="D7C0A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>
    <w:nsid w:val="403B52CC"/>
    <w:multiLevelType w:val="hybridMultilevel"/>
    <w:tmpl w:val="23142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2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7"/>
  </w:num>
  <w:num w:numId="8">
    <w:abstractNumId w:val="29"/>
  </w:num>
  <w:num w:numId="9">
    <w:abstractNumId w:val="25"/>
  </w:num>
  <w:num w:numId="10">
    <w:abstractNumId w:val="6"/>
  </w:num>
  <w:num w:numId="11">
    <w:abstractNumId w:val="11"/>
  </w:num>
  <w:num w:numId="12">
    <w:abstractNumId w:val="28"/>
  </w:num>
  <w:num w:numId="13">
    <w:abstractNumId w:val="13"/>
  </w:num>
  <w:num w:numId="14">
    <w:abstractNumId w:val="19"/>
  </w:num>
  <w:num w:numId="15">
    <w:abstractNumId w:val="23"/>
  </w:num>
  <w:num w:numId="16">
    <w:abstractNumId w:val="3"/>
  </w:num>
  <w:num w:numId="17">
    <w:abstractNumId w:val="21"/>
  </w:num>
  <w:num w:numId="18">
    <w:abstractNumId w:val="24"/>
  </w:num>
  <w:num w:numId="19">
    <w:abstractNumId w:val="15"/>
  </w:num>
  <w:num w:numId="20">
    <w:abstractNumId w:val="26"/>
  </w:num>
  <w:num w:numId="21">
    <w:abstractNumId w:val="9"/>
  </w:num>
  <w:num w:numId="22">
    <w:abstractNumId w:val="20"/>
  </w:num>
  <w:num w:numId="23">
    <w:abstractNumId w:val="16"/>
  </w:num>
  <w:num w:numId="24">
    <w:abstractNumId w:val="8"/>
  </w:num>
  <w:num w:numId="25">
    <w:abstractNumId w:val="18"/>
  </w:num>
  <w:num w:numId="26">
    <w:abstractNumId w:val="27"/>
  </w:num>
  <w:num w:numId="27">
    <w:abstractNumId w:val="12"/>
  </w:num>
  <w:num w:numId="28">
    <w:abstractNumId w:val="22"/>
  </w:num>
  <w:num w:numId="29">
    <w:abstractNumId w:val="1"/>
  </w:num>
  <w:num w:numId="30">
    <w:abstractNumId w:val="5"/>
  </w:num>
  <w:num w:numId="31">
    <w:abstractNumId w:val="4"/>
  </w:num>
  <w:num w:numId="32">
    <w:abstractNumId w:val="17"/>
  </w:num>
  <w:num w:numId="33">
    <w:abstractNumId w:val="14"/>
  </w:num>
  <w:num w:numId="34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086FCB"/>
    <w:rsid w:val="000E5A20"/>
    <w:rsid w:val="00106257"/>
    <w:rsid w:val="001219CD"/>
    <w:rsid w:val="0019731F"/>
    <w:rsid w:val="001D4680"/>
    <w:rsid w:val="00211F0A"/>
    <w:rsid w:val="00277A5D"/>
    <w:rsid w:val="002B4645"/>
    <w:rsid w:val="00336656"/>
    <w:rsid w:val="00373C7B"/>
    <w:rsid w:val="003C2501"/>
    <w:rsid w:val="00435FBC"/>
    <w:rsid w:val="00452A5B"/>
    <w:rsid w:val="00466C6B"/>
    <w:rsid w:val="00484C70"/>
    <w:rsid w:val="004D68EC"/>
    <w:rsid w:val="004E597B"/>
    <w:rsid w:val="00522954"/>
    <w:rsid w:val="00531117"/>
    <w:rsid w:val="0054721C"/>
    <w:rsid w:val="005D2E43"/>
    <w:rsid w:val="00607C7F"/>
    <w:rsid w:val="00621863"/>
    <w:rsid w:val="00644C52"/>
    <w:rsid w:val="006A4C36"/>
    <w:rsid w:val="006C290F"/>
    <w:rsid w:val="0072543B"/>
    <w:rsid w:val="00730125"/>
    <w:rsid w:val="007A1DF3"/>
    <w:rsid w:val="007C5B05"/>
    <w:rsid w:val="008601B2"/>
    <w:rsid w:val="00877957"/>
    <w:rsid w:val="008E18F5"/>
    <w:rsid w:val="009870AE"/>
    <w:rsid w:val="00995FF0"/>
    <w:rsid w:val="009F4768"/>
    <w:rsid w:val="00A3164F"/>
    <w:rsid w:val="00A776FA"/>
    <w:rsid w:val="00A80178"/>
    <w:rsid w:val="00AB3B99"/>
    <w:rsid w:val="00AC2DAD"/>
    <w:rsid w:val="00B4127B"/>
    <w:rsid w:val="00C9640A"/>
    <w:rsid w:val="00CC610C"/>
    <w:rsid w:val="00D62349"/>
    <w:rsid w:val="00D7033B"/>
    <w:rsid w:val="00DD5856"/>
    <w:rsid w:val="00E042F0"/>
    <w:rsid w:val="00E84576"/>
    <w:rsid w:val="00EA4CBF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57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Vu\project\assignments\tpl\rup_tstpln.dot</Template>
  <TotalTime>98</TotalTime>
  <Pages>5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Test Plan</vt:lpstr>
    </vt:vector>
  </TitlesOfParts>
  <Manager/>
  <Company>REKT</Company>
  <LinksUpToDate>false</LinksUpToDate>
  <CharactersWithSpaces>3270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Augmented Reality Food Menu</dc:subject>
  <dc:creator>REKT</dc:creator>
  <cp:keywords/>
  <dc:description/>
  <cp:lastModifiedBy>NGUYEN PHU KHOA</cp:lastModifiedBy>
  <cp:revision>20</cp:revision>
  <cp:lastPrinted>2001-09-06T16:54:00Z</cp:lastPrinted>
  <dcterms:created xsi:type="dcterms:W3CDTF">2015-05-28T10:29:00Z</dcterms:created>
  <dcterms:modified xsi:type="dcterms:W3CDTF">2017-12-14T10:55:00Z</dcterms:modified>
  <cp:category/>
</cp:coreProperties>
</file>